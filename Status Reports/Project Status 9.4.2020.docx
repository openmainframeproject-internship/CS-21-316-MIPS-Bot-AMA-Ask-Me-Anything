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B76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18C9EAD" w14:textId="65F3D410" w:rsidR="00CE428E" w:rsidRPr="008F4D0B" w:rsidRDefault="007259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Steele Farnsworth</w:t>
      </w:r>
    </w:p>
    <w:p w14:paraId="2AB010AB" w14:textId="72A05947" w:rsidR="008F4D0B" w:rsidRDefault="007259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Amelia Guthrie</w:t>
      </w:r>
    </w:p>
    <w:p w14:paraId="0C8DEC56" w14:textId="2355FDC8" w:rsidR="007259F2" w:rsidRDefault="007259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Ankur Patel</w:t>
      </w:r>
    </w:p>
    <w:p w14:paraId="34F5A6F7" w14:textId="49483192" w:rsidR="007259F2" w:rsidRPr="008F4D0B" w:rsidRDefault="007259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Matthew Scott</w:t>
      </w:r>
    </w:p>
    <w:p w14:paraId="3F7C297B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9501C1B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152ED75" w14:textId="301DD410" w:rsidR="00CE428E" w:rsidRDefault="009A68CD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Completed first team meeting with Mentor and Faculty Advisor</w:t>
      </w:r>
    </w:p>
    <w:p w14:paraId="556C7D71" w14:textId="5071480F" w:rsid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</w:t>
      </w:r>
      <w:r w:rsidR="009A68CD">
        <w:rPr>
          <w:rFonts w:ascii="Helvetica" w:hAnsi="Helvetica" w:cs="Helvetica"/>
          <w:i/>
          <w:color w:val="000000"/>
        </w:rPr>
        <w:t>hment – Guthrie – Organized team communications, contacted faculty advisor</w:t>
      </w:r>
    </w:p>
    <w:p w14:paraId="24E658E5" w14:textId="0259BD09" w:rsidR="009A68CD" w:rsidRPr="008F4D0B" w:rsidRDefault="009A68CD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Team – Reviewed meeting notes, prepared questions for next meeting, collaborated on identifying the problem statement of our project</w:t>
      </w:r>
    </w:p>
    <w:p w14:paraId="3E152D05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4D6CF1E8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78929FF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141CF7E0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365E16DB" w14:textId="77B5C3ED" w:rsidR="00CE428E" w:rsidRDefault="009A68C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Charter</w:t>
      </w:r>
      <w:r w:rsidR="008F4D0B" w:rsidRPr="008F4D0B">
        <w:rPr>
          <w:rFonts w:ascii="Helvetica" w:hAnsi="Helvetica" w:cs="Helvetica"/>
          <w:i/>
          <w:color w:val="000000"/>
        </w:rPr>
        <w:t xml:space="preserve"> – team  – </w:t>
      </w:r>
      <w:r>
        <w:rPr>
          <w:rFonts w:ascii="Helvetica" w:hAnsi="Helvetica" w:cs="Helvetica"/>
          <w:i/>
          <w:color w:val="000000"/>
        </w:rPr>
        <w:t>9/11/2020</w:t>
      </w:r>
    </w:p>
    <w:p w14:paraId="4F9D5D79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317B91B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D14261A" w14:textId="132A63FF" w:rsidR="008F4D0B" w:rsidRPr="00110679" w:rsidRDefault="008F4D0B" w:rsidP="009A68C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AC5F" w14:textId="77777777" w:rsidR="00441EA3" w:rsidRDefault="00441EA3" w:rsidP="00110679">
      <w:pPr>
        <w:spacing w:after="0" w:line="240" w:lineRule="auto"/>
      </w:pPr>
      <w:r>
        <w:separator/>
      </w:r>
    </w:p>
  </w:endnote>
  <w:endnote w:type="continuationSeparator" w:id="0">
    <w:p w14:paraId="334D7FBD" w14:textId="77777777" w:rsidR="00441EA3" w:rsidRDefault="00441EA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F9EFC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05305A3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72E39" w14:textId="77777777" w:rsidR="00441EA3" w:rsidRDefault="00441EA3" w:rsidP="00110679">
      <w:pPr>
        <w:spacing w:after="0" w:line="240" w:lineRule="auto"/>
      </w:pPr>
      <w:r>
        <w:separator/>
      </w:r>
    </w:p>
  </w:footnote>
  <w:footnote w:type="continuationSeparator" w:id="0">
    <w:p w14:paraId="28CF1E4A" w14:textId="77777777" w:rsidR="00441EA3" w:rsidRDefault="00441EA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942EA" w14:textId="4D5FD3C5" w:rsidR="00110679" w:rsidRDefault="007259F2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MIPS Bot AMA</w:t>
    </w:r>
  </w:p>
  <w:p w14:paraId="5A88D9E8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F1C7D63" w14:textId="035F63C4" w:rsidR="00110679" w:rsidRPr="008F4D0B" w:rsidRDefault="009A68CD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9/4/2020</w:t>
    </w:r>
  </w:p>
  <w:p w14:paraId="13030C38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C0A9E" wp14:editId="0730249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1062DD"/>
    <w:rsid w:val="00110679"/>
    <w:rsid w:val="002A7A77"/>
    <w:rsid w:val="00441EA3"/>
    <w:rsid w:val="00671386"/>
    <w:rsid w:val="007259F2"/>
    <w:rsid w:val="00814AEF"/>
    <w:rsid w:val="008F4D0B"/>
    <w:rsid w:val="009A68CD"/>
    <w:rsid w:val="00AD3211"/>
    <w:rsid w:val="00B57A7C"/>
    <w:rsid w:val="00C82ACA"/>
    <w:rsid w:val="00CD1F18"/>
    <w:rsid w:val="00CE428E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518C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Amelia Guthrie</cp:lastModifiedBy>
  <cp:revision>2</cp:revision>
  <dcterms:created xsi:type="dcterms:W3CDTF">2020-09-15T17:26:00Z</dcterms:created>
  <dcterms:modified xsi:type="dcterms:W3CDTF">2020-09-15T17:26:00Z</dcterms:modified>
</cp:coreProperties>
</file>